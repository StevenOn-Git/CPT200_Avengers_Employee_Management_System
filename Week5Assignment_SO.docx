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B051" w14:textId="77777777" w:rsidR="00851151" w:rsidRPr="00AA7898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C8B052" w14:textId="77777777" w:rsidR="00851151" w:rsidRPr="00AA7898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C8B053" w14:textId="77777777" w:rsidR="00851151" w:rsidRPr="00AA7898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C8B054" w14:textId="77777777" w:rsidR="0043415A" w:rsidRPr="00AA7898" w:rsidRDefault="0043415A" w:rsidP="00234DFE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8B055" w14:textId="2693EE25" w:rsidR="00A30F5E" w:rsidRPr="00AA7898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enter the title of your essay here. Remember that all major words should begin wi</w:instrText>
      </w:r>
      <w:r w:rsidR="007B7709" w:rsidRPr="00AA7898">
        <w:rPr>
          <w:rFonts w:ascii="Times New Roman" w:eastAsia="Times New Roman" w:hAnsi="Times New Roman" w:cs="Times New Roman"/>
          <w:sz w:val="24"/>
          <w:szCs w:val="24"/>
        </w:rPr>
        <w:instrText>th a capital letter. Also do not</w:instrText>
      </w:r>
      <w:r w:rsidR="006B335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 bold, underline, or italicize your title</w:instrText>
      </w:r>
      <w:r w:rsidR="00232A32" w:rsidRPr="00AA7898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="006B335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>EMS Program</w: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54F56" w:rsidRPr="00AA7898">
        <w:rPr>
          <w:rFonts w:ascii="Times New Roman" w:eastAsia="Times New Roman" w:hAnsi="Times New Roman" w:cs="Times New Roman"/>
          <w:sz w:val="24"/>
          <w:szCs w:val="24"/>
        </w:rPr>
        <w:t>Final Project</w:t>
      </w:r>
    </w:p>
    <w:p w14:paraId="1FC8B056" w14:textId="24F56B57" w:rsidR="00A30F5E" w:rsidRPr="00AA7898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</w:instrText>
      </w:r>
      <w:r w:rsidR="00C9521B" w:rsidRPr="00AA7898">
        <w:rPr>
          <w:rFonts w:ascii="Times New Roman" w:eastAsia="Times New Roman" w:hAnsi="Times New Roman" w:cs="Times New Roman"/>
          <w:sz w:val="24"/>
          <w:szCs w:val="24"/>
        </w:rPr>
        <w:instrText>Please t</w:instrText>
      </w:r>
      <w:r w:rsidR="006B335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ype in your first and last name" </w:instrTex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 xml:space="preserve">Steven </w:t>
      </w:r>
      <w:proofErr w:type="gramStart"/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C8B057" w14:textId="4C20390D" w:rsidR="00A30F5E" w:rsidRPr="00AA7898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B335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"Type in your name name and number and then give the course title. For example, ENG 121: English Composition I" </w:instrTex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>CPT200: Fundamentals of Programming Languages</w: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C8B058" w14:textId="0C6D799B" w:rsidR="00A30F5E" w:rsidRPr="00AA7898" w:rsidRDefault="00421CB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898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B677BA" w:rsidRPr="00AA789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"Enter your instructor's first and last name here. For example, Prof. Emily Nye" </w:instrText>
      </w:r>
      <w:r w:rsidR="00B677BA" w:rsidRPr="00AA789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A7898">
        <w:rPr>
          <w:rFonts w:ascii="Times New Roman" w:eastAsia="Times New Roman" w:hAnsi="Times New Roman" w:cs="Times New Roman"/>
          <w:sz w:val="24"/>
          <w:szCs w:val="24"/>
        </w:rPr>
        <w:t xml:space="preserve">Amjad </w:t>
      </w:r>
      <w:proofErr w:type="spellStart"/>
      <w:r w:rsidRPr="00AA7898">
        <w:rPr>
          <w:rFonts w:ascii="Times New Roman" w:eastAsia="Times New Roman" w:hAnsi="Times New Roman" w:cs="Times New Roman"/>
          <w:sz w:val="24"/>
          <w:szCs w:val="24"/>
        </w:rPr>
        <w:t>Alkilani</w:t>
      </w:r>
      <w:proofErr w:type="spellEnd"/>
      <w:r w:rsidR="00B677BA" w:rsidRPr="00AA789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C8B059" w14:textId="71F566C0" w:rsidR="00A30F5E" w:rsidRPr="00AA7898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 w:rsidRPr="00AA7898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"Enter the date you will submit this assignment. The date should go Month Day, Year. For example: January 2, 2014" </w:instrTex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B6D64" w:rsidRPr="00AA7898">
        <w:rPr>
          <w:rFonts w:ascii="Times New Roman" w:eastAsia="Times New Roman" w:hAnsi="Times New Roman" w:cs="Times New Roman"/>
          <w:sz w:val="24"/>
          <w:szCs w:val="24"/>
        </w:rPr>
        <w:t>June</w:t>
      </w:r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F56" w:rsidRPr="00AA7898">
        <w:rPr>
          <w:rFonts w:ascii="Times New Roman" w:eastAsia="Times New Roman" w:hAnsi="Times New Roman" w:cs="Times New Roman"/>
          <w:sz w:val="24"/>
          <w:szCs w:val="24"/>
        </w:rPr>
        <w:t>24</w:t>
      </w:r>
      <w:r w:rsidR="00421CB4" w:rsidRPr="00AA7898">
        <w:rPr>
          <w:rFonts w:ascii="Times New Roman" w:eastAsia="Times New Roman" w:hAnsi="Times New Roman" w:cs="Times New Roman"/>
          <w:sz w:val="24"/>
          <w:szCs w:val="24"/>
        </w:rPr>
        <w:t>, 2019</w:t>
      </w:r>
      <w:r w:rsidRPr="00AA789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EB2186" w14:textId="77777777" w:rsidR="00421CB4" w:rsidRPr="00AA7898" w:rsidRDefault="00421CB4" w:rsidP="00421CB4">
      <w:pPr>
        <w:tabs>
          <w:tab w:val="center" w:pos="5040"/>
        </w:tabs>
        <w:spacing w:after="200"/>
        <w:ind w:left="720"/>
        <w:rPr>
          <w:rFonts w:ascii="Times New Roman" w:hAnsi="Times New Roman" w:cs="Times New Roman"/>
          <w:sz w:val="24"/>
          <w:szCs w:val="24"/>
        </w:rPr>
      </w:pPr>
    </w:p>
    <w:p w14:paraId="1FC8B05A" w14:textId="0C25B05A" w:rsidR="00ED230C" w:rsidRPr="00AA7898" w:rsidRDefault="00ED230C" w:rsidP="00421CB4">
      <w:pPr>
        <w:tabs>
          <w:tab w:val="center" w:pos="5040"/>
        </w:tabs>
        <w:spacing w:after="200"/>
        <w:ind w:left="72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  <w:r w:rsidR="00421CB4" w:rsidRPr="00AA789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C6AD068" w14:textId="4CC51DBC" w:rsidR="00603544" w:rsidRPr="00AA7898" w:rsidRDefault="00421CB4" w:rsidP="0060354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 xml:space="preserve">EMS Program – </w:t>
      </w:r>
      <w:r w:rsidR="007833F1" w:rsidRPr="00AA7898">
        <w:rPr>
          <w:rFonts w:ascii="Times New Roman" w:hAnsi="Times New Roman" w:cs="Times New Roman"/>
          <w:sz w:val="24"/>
          <w:szCs w:val="24"/>
        </w:rPr>
        <w:t>Final Project</w:t>
      </w:r>
    </w:p>
    <w:p w14:paraId="1690E6DC" w14:textId="4CA25B29" w:rsidR="00C52E28" w:rsidRPr="00AA7898" w:rsidRDefault="00C52E28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 xml:space="preserve">Screenshot of </w:t>
      </w:r>
      <w:r w:rsidR="005B5699" w:rsidRPr="00AA7898">
        <w:rPr>
          <w:rFonts w:ascii="Times New Roman" w:hAnsi="Times New Roman" w:cs="Times New Roman"/>
          <w:sz w:val="24"/>
          <w:szCs w:val="24"/>
        </w:rPr>
        <w:t>f</w:t>
      </w:r>
      <w:r w:rsidRPr="00AA7898">
        <w:rPr>
          <w:rFonts w:ascii="Times New Roman" w:hAnsi="Times New Roman" w:cs="Times New Roman"/>
          <w:sz w:val="24"/>
          <w:szCs w:val="24"/>
        </w:rPr>
        <w:t>unctionality</w:t>
      </w:r>
      <w:r w:rsidR="004A4A53" w:rsidRPr="00AA7898">
        <w:rPr>
          <w:rFonts w:ascii="Times New Roman" w:hAnsi="Times New Roman" w:cs="Times New Roman"/>
          <w:sz w:val="24"/>
          <w:szCs w:val="24"/>
        </w:rPr>
        <w:t xml:space="preserve"> </w:t>
      </w:r>
      <w:r w:rsidR="005B5699" w:rsidRPr="00AA7898">
        <w:rPr>
          <w:rFonts w:ascii="Times New Roman" w:hAnsi="Times New Roman" w:cs="Times New Roman"/>
          <w:sz w:val="24"/>
          <w:szCs w:val="24"/>
        </w:rPr>
        <w:t>one</w:t>
      </w:r>
      <w:r w:rsidR="009C52CF" w:rsidRPr="00AA7898">
        <w:rPr>
          <w:rFonts w:ascii="Times New Roman" w:hAnsi="Times New Roman" w:cs="Times New Roman"/>
          <w:sz w:val="24"/>
          <w:szCs w:val="24"/>
        </w:rPr>
        <w:t>:</w:t>
      </w:r>
    </w:p>
    <w:p w14:paraId="391470EE" w14:textId="71C78014" w:rsidR="00A36921" w:rsidRPr="00AA7898" w:rsidRDefault="00B93D33" w:rsidP="0060354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B7804" wp14:editId="53E81482">
            <wp:extent cx="45910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360" w14:textId="131CA110" w:rsidR="009C52CF" w:rsidRPr="00AA7898" w:rsidRDefault="009C52CF" w:rsidP="009C52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</w:r>
      <w:r w:rsidR="005B5699" w:rsidRPr="00AA7898">
        <w:rPr>
          <w:rFonts w:ascii="Times New Roman" w:hAnsi="Times New Roman" w:cs="Times New Roman"/>
          <w:sz w:val="24"/>
          <w:szCs w:val="24"/>
        </w:rPr>
        <w:t xml:space="preserve">Functionality one allows the user of the employee management system (EMS) to add employee data which contains the following </w:t>
      </w:r>
      <w:r w:rsidR="002A2778" w:rsidRPr="00AA7898">
        <w:rPr>
          <w:rFonts w:ascii="Times New Roman" w:hAnsi="Times New Roman" w:cs="Times New Roman"/>
          <w:sz w:val="24"/>
          <w:szCs w:val="24"/>
        </w:rPr>
        <w:t xml:space="preserve">employee </w:t>
      </w:r>
      <w:r w:rsidR="005B5699" w:rsidRPr="00AA7898">
        <w:rPr>
          <w:rFonts w:ascii="Times New Roman" w:hAnsi="Times New Roman" w:cs="Times New Roman"/>
          <w:sz w:val="24"/>
          <w:szCs w:val="24"/>
        </w:rPr>
        <w:t xml:space="preserve">information: </w:t>
      </w:r>
      <w:r w:rsidR="002A2778" w:rsidRPr="00AA7898">
        <w:rPr>
          <w:rFonts w:ascii="Times New Roman" w:hAnsi="Times New Roman" w:cs="Times New Roman"/>
          <w:sz w:val="24"/>
          <w:szCs w:val="24"/>
        </w:rPr>
        <w:t xml:space="preserve">Name, SSN, Phone Number, Email Address, and Salary. </w:t>
      </w:r>
    </w:p>
    <w:p w14:paraId="2AA8054D" w14:textId="77777777" w:rsidR="0045125F" w:rsidRPr="00AA7898" w:rsidRDefault="0045125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</w:p>
    <w:p w14:paraId="1A3B1F9B" w14:textId="31D17EE7" w:rsidR="00D10519" w:rsidRPr="00AA7898" w:rsidRDefault="002A2778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two</w:t>
      </w:r>
      <w:r w:rsidR="00EC12EE" w:rsidRPr="00AA7898">
        <w:rPr>
          <w:rFonts w:ascii="Times New Roman" w:hAnsi="Times New Roman" w:cs="Times New Roman"/>
          <w:sz w:val="24"/>
          <w:szCs w:val="24"/>
        </w:rPr>
        <w:t>:</w:t>
      </w:r>
    </w:p>
    <w:p w14:paraId="7D5D47FD" w14:textId="4CFE20C2" w:rsidR="00EC12EE" w:rsidRPr="00AA7898" w:rsidRDefault="002D733B" w:rsidP="00EC12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8B5AA" wp14:editId="595D3869">
            <wp:extent cx="5478236" cy="63912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467" cy="64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6DB" w14:textId="40D0C38D" w:rsidR="00517206" w:rsidRPr="00AA7898" w:rsidRDefault="002A2778" w:rsidP="004D59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  <w:t>Functionality two allows the EMS user to di</w:t>
      </w:r>
      <w:r w:rsidR="000A5F23" w:rsidRPr="00AA7898">
        <w:rPr>
          <w:rFonts w:ascii="Times New Roman" w:hAnsi="Times New Roman" w:cs="Times New Roman"/>
          <w:sz w:val="24"/>
          <w:szCs w:val="24"/>
        </w:rPr>
        <w:t xml:space="preserve">splay the employee information that is currently entered in the EMS. </w:t>
      </w:r>
      <w:r w:rsidR="00643857" w:rsidRPr="00AA7898">
        <w:rPr>
          <w:rFonts w:ascii="Times New Roman" w:hAnsi="Times New Roman" w:cs="Times New Roman"/>
          <w:sz w:val="24"/>
          <w:szCs w:val="24"/>
        </w:rPr>
        <w:t xml:space="preserve">The user is presented with a selection list of employees by name and then the user can select the corresponding number for the employee data they would like to view. </w:t>
      </w:r>
    </w:p>
    <w:p w14:paraId="534064CC" w14:textId="54333A0D" w:rsidR="0045125F" w:rsidRPr="00AA7898" w:rsidRDefault="004D5920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three</w:t>
      </w:r>
      <w:r w:rsidR="008A383B" w:rsidRPr="00AA7898">
        <w:rPr>
          <w:rFonts w:ascii="Times New Roman" w:hAnsi="Times New Roman" w:cs="Times New Roman"/>
          <w:sz w:val="24"/>
          <w:szCs w:val="24"/>
        </w:rPr>
        <w:t>:</w:t>
      </w:r>
    </w:p>
    <w:p w14:paraId="13AC1E4D" w14:textId="4C46EB26" w:rsidR="008A383B" w:rsidRPr="00AA7898" w:rsidRDefault="00517206" w:rsidP="005172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2D5DC" wp14:editId="30D33B14">
            <wp:extent cx="5572125" cy="621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F642" w14:textId="0179EA85" w:rsidR="004D5920" w:rsidRPr="00AA7898" w:rsidRDefault="004D5920" w:rsidP="004D59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  <w:t xml:space="preserve">Functionality three allows the EMS user to lookup and display employee information </w:t>
      </w:r>
      <w:r w:rsidR="00DF3602" w:rsidRPr="00AA7898">
        <w:rPr>
          <w:rFonts w:ascii="Times New Roman" w:hAnsi="Times New Roman" w:cs="Times New Roman"/>
          <w:sz w:val="24"/>
          <w:szCs w:val="24"/>
        </w:rPr>
        <w:t xml:space="preserve">by entering the employee’s SSN. Once the SSN is entered, the system will retrieve and display the located employee information. </w:t>
      </w:r>
    </w:p>
    <w:p w14:paraId="4B65A859" w14:textId="77777777" w:rsidR="0051014C" w:rsidRPr="00AA7898" w:rsidRDefault="0051014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</w:p>
    <w:p w14:paraId="2AFFBE6F" w14:textId="5CC93932" w:rsidR="00517206" w:rsidRPr="00AA7898" w:rsidRDefault="005214CB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four</w:t>
      </w:r>
      <w:r w:rsidR="00BF13A1" w:rsidRPr="00AA7898">
        <w:rPr>
          <w:rFonts w:ascii="Times New Roman" w:hAnsi="Times New Roman" w:cs="Times New Roman"/>
          <w:sz w:val="24"/>
          <w:szCs w:val="24"/>
        </w:rPr>
        <w:t xml:space="preserve"> (Name Change)</w:t>
      </w:r>
      <w:r w:rsidR="00052AEF" w:rsidRPr="00AA7898">
        <w:rPr>
          <w:rFonts w:ascii="Times New Roman" w:hAnsi="Times New Roman" w:cs="Times New Roman"/>
          <w:sz w:val="24"/>
          <w:szCs w:val="24"/>
        </w:rPr>
        <w:t>:</w:t>
      </w:r>
    </w:p>
    <w:p w14:paraId="156A5558" w14:textId="1E0517E9" w:rsidR="00052AEF" w:rsidRPr="00AA7898" w:rsidRDefault="0051014C" w:rsidP="00BF13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A82F8" wp14:editId="091B1BF7">
            <wp:extent cx="5743575" cy="65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420"/>
                    <a:stretch/>
                  </pic:blipFill>
                  <pic:spPr bwMode="auto">
                    <a:xfrm>
                      <a:off x="0" y="0"/>
                      <a:ext cx="5763025" cy="659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8EB20" w14:textId="77777777" w:rsidR="00BF13A1" w:rsidRPr="00AA7898" w:rsidRDefault="00BF13A1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</w:p>
    <w:p w14:paraId="024BAAE0" w14:textId="4DDBB579" w:rsidR="00BF13A1" w:rsidRPr="00AA7898" w:rsidRDefault="005214CB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four</w:t>
      </w:r>
      <w:r w:rsidR="00BF13A1" w:rsidRPr="00AA7898">
        <w:rPr>
          <w:rFonts w:ascii="Times New Roman" w:hAnsi="Times New Roman" w:cs="Times New Roman"/>
          <w:sz w:val="24"/>
          <w:szCs w:val="24"/>
        </w:rPr>
        <w:t xml:space="preserve"> (</w:t>
      </w:r>
      <w:r w:rsidR="00062431" w:rsidRPr="00AA7898">
        <w:rPr>
          <w:rFonts w:ascii="Times New Roman" w:hAnsi="Times New Roman" w:cs="Times New Roman"/>
          <w:sz w:val="24"/>
          <w:szCs w:val="24"/>
        </w:rPr>
        <w:t>SSN, Phone, &amp; Email</w:t>
      </w:r>
      <w:r w:rsidR="00BF13A1" w:rsidRPr="00AA7898">
        <w:rPr>
          <w:rFonts w:ascii="Times New Roman" w:hAnsi="Times New Roman" w:cs="Times New Roman"/>
          <w:sz w:val="24"/>
          <w:szCs w:val="24"/>
        </w:rPr>
        <w:t xml:space="preserve"> Change):</w:t>
      </w:r>
    </w:p>
    <w:p w14:paraId="4472F9F2" w14:textId="36951210" w:rsidR="0051014C" w:rsidRPr="00AA7898" w:rsidRDefault="00062431" w:rsidP="000624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2CDED" wp14:editId="0B02B5F9">
            <wp:extent cx="5619750" cy="778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F9B" w14:textId="6FED6E7C" w:rsidR="00062431" w:rsidRPr="00AA7898" w:rsidRDefault="005214CB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four</w:t>
      </w:r>
      <w:r w:rsidR="00062431" w:rsidRPr="00AA7898">
        <w:rPr>
          <w:rFonts w:ascii="Times New Roman" w:hAnsi="Times New Roman" w:cs="Times New Roman"/>
          <w:sz w:val="24"/>
          <w:szCs w:val="24"/>
        </w:rPr>
        <w:t xml:space="preserve"> (S</w:t>
      </w:r>
      <w:r w:rsidR="007C2491" w:rsidRPr="00AA7898">
        <w:rPr>
          <w:rFonts w:ascii="Times New Roman" w:hAnsi="Times New Roman" w:cs="Times New Roman"/>
          <w:sz w:val="24"/>
          <w:szCs w:val="24"/>
        </w:rPr>
        <w:t>alary</w:t>
      </w:r>
      <w:r w:rsidR="00062431" w:rsidRPr="00AA7898">
        <w:rPr>
          <w:rFonts w:ascii="Times New Roman" w:hAnsi="Times New Roman" w:cs="Times New Roman"/>
          <w:sz w:val="24"/>
          <w:szCs w:val="24"/>
        </w:rPr>
        <w:t xml:space="preserve"> Change):</w:t>
      </w:r>
    </w:p>
    <w:p w14:paraId="6BEBE0DE" w14:textId="02B487F5" w:rsidR="00062431" w:rsidRPr="00AA7898" w:rsidRDefault="007C2491" w:rsidP="007C24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EE57F" wp14:editId="6D46E1D2">
            <wp:extent cx="5619750" cy="524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939" w14:textId="5C875926" w:rsidR="005214CB" w:rsidRPr="00AA7898" w:rsidRDefault="005214CB" w:rsidP="005214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  <w:t xml:space="preserve">Functionality four </w:t>
      </w:r>
      <w:r w:rsidR="002917EB" w:rsidRPr="00AA7898">
        <w:rPr>
          <w:rFonts w:ascii="Times New Roman" w:hAnsi="Times New Roman" w:cs="Times New Roman"/>
          <w:sz w:val="24"/>
          <w:szCs w:val="24"/>
        </w:rPr>
        <w:t xml:space="preserve">utilizes the search by SSN feature from functionality three. After the EMS user finds the employee by SSN, the user is then presented with options to edit the employee’s: </w:t>
      </w:r>
      <w:r w:rsidR="007D77BB" w:rsidRPr="00AA7898">
        <w:rPr>
          <w:rFonts w:ascii="Times New Roman" w:hAnsi="Times New Roman" w:cs="Times New Roman"/>
          <w:sz w:val="24"/>
          <w:szCs w:val="24"/>
        </w:rPr>
        <w:t xml:space="preserve">Name, SSN, Phone, Email, or Salary. </w:t>
      </w:r>
    </w:p>
    <w:p w14:paraId="30CBF19B" w14:textId="77777777" w:rsidR="00744C1E" w:rsidRPr="00AA7898" w:rsidRDefault="00744C1E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</w:p>
    <w:p w14:paraId="4F73FD1E" w14:textId="1D2BB503" w:rsidR="007D77BB" w:rsidRPr="00AA7898" w:rsidRDefault="007455B7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five:</w:t>
      </w:r>
    </w:p>
    <w:p w14:paraId="1BD8A70D" w14:textId="1B00A605" w:rsidR="003C5596" w:rsidRPr="00AA7898" w:rsidRDefault="00744C1E" w:rsidP="003C55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ABD4B" wp14:editId="1D5691FF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D813" w14:textId="3F1C59AC" w:rsidR="00744C1E" w:rsidRPr="00AA7898" w:rsidRDefault="00744C1E" w:rsidP="00744C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  <w:t xml:space="preserve">Functionality five allows the user to export </w:t>
      </w:r>
      <w:r w:rsidR="002A0A47" w:rsidRPr="00AA7898">
        <w:rPr>
          <w:rFonts w:ascii="Times New Roman" w:hAnsi="Times New Roman" w:cs="Times New Roman"/>
          <w:sz w:val="24"/>
          <w:szCs w:val="24"/>
        </w:rPr>
        <w:t xml:space="preserve">all employee data that is currently stored in the EMS. The EMS user is prompted to enter the name of the text file that will be generated in the same </w:t>
      </w:r>
      <w:r w:rsidR="008A0847" w:rsidRPr="00AA7898">
        <w:rPr>
          <w:rFonts w:ascii="Times New Roman" w:hAnsi="Times New Roman" w:cs="Times New Roman"/>
          <w:sz w:val="24"/>
          <w:szCs w:val="24"/>
        </w:rPr>
        <w:t xml:space="preserve">location of the Python script. </w:t>
      </w:r>
      <w:r w:rsidR="0068430D" w:rsidRPr="00AA7898">
        <w:rPr>
          <w:rFonts w:ascii="Times New Roman" w:hAnsi="Times New Roman" w:cs="Times New Roman"/>
          <w:sz w:val="24"/>
          <w:szCs w:val="24"/>
        </w:rPr>
        <w:t>Exporting employee data into a text file will allow the user to save the employee information that has been already entered in the EMS</w:t>
      </w:r>
      <w:r w:rsidR="00F17C59" w:rsidRPr="00AA7898">
        <w:rPr>
          <w:rFonts w:ascii="Times New Roman" w:hAnsi="Times New Roman" w:cs="Times New Roman"/>
          <w:sz w:val="24"/>
          <w:szCs w:val="24"/>
        </w:rPr>
        <w:t>. By exporting, the EMS user will be able to use functionality six, importing</w:t>
      </w:r>
      <w:r w:rsidR="00716D47" w:rsidRPr="00AA7898">
        <w:rPr>
          <w:rFonts w:ascii="Times New Roman" w:hAnsi="Times New Roman" w:cs="Times New Roman"/>
          <w:sz w:val="24"/>
          <w:szCs w:val="24"/>
        </w:rPr>
        <w:t xml:space="preserve"> at any time.</w:t>
      </w:r>
    </w:p>
    <w:p w14:paraId="2170C266" w14:textId="77777777" w:rsidR="00D9737C" w:rsidRPr="00AA7898" w:rsidRDefault="00D9737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</w:p>
    <w:p w14:paraId="3DA8E60A" w14:textId="49497094" w:rsidR="00716D47" w:rsidRPr="00AA7898" w:rsidRDefault="00716D47" w:rsidP="00E55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Screenshot of functionality six:</w:t>
      </w:r>
    </w:p>
    <w:p w14:paraId="3CF05342" w14:textId="2184EDA3" w:rsidR="00716D47" w:rsidRPr="00AA7898" w:rsidRDefault="00D9737C" w:rsidP="00716D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CA971" wp14:editId="6FCEB5D3">
            <wp:extent cx="4073081" cy="7019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114" cy="705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471B" w14:textId="154FE8F2" w:rsidR="00261F9A" w:rsidRPr="00AA7898" w:rsidRDefault="00261F9A" w:rsidP="00261F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  <w:t>Functionality six allows the EMS user to import an exported text file</w:t>
      </w:r>
      <w:r w:rsidR="00587EB0" w:rsidRPr="00AA7898">
        <w:rPr>
          <w:rFonts w:ascii="Times New Roman" w:hAnsi="Times New Roman" w:cs="Times New Roman"/>
          <w:sz w:val="24"/>
          <w:szCs w:val="24"/>
        </w:rPr>
        <w:t xml:space="preserve">. This functionality will allow the EMS user to work with previously entered employee data. </w:t>
      </w:r>
    </w:p>
    <w:p w14:paraId="405A6A1A" w14:textId="42150370" w:rsidR="00763D1A" w:rsidRPr="00AA7898" w:rsidRDefault="0082052A" w:rsidP="00161C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7A6D" w:rsidRPr="00AA7898">
        <w:rPr>
          <w:rFonts w:ascii="Times New Roman" w:hAnsi="Times New Roman" w:cs="Times New Roman"/>
          <w:sz w:val="24"/>
          <w:szCs w:val="24"/>
        </w:rPr>
        <w:t>I did some scouting on my assignments for this course and looked at week five during week</w:t>
      </w:r>
      <w:r w:rsidR="005E3DE9" w:rsidRPr="00AA7898">
        <w:rPr>
          <w:rFonts w:ascii="Times New Roman" w:hAnsi="Times New Roman" w:cs="Times New Roman"/>
          <w:sz w:val="24"/>
          <w:szCs w:val="24"/>
        </w:rPr>
        <w:t xml:space="preserve"> </w:t>
      </w:r>
      <w:r w:rsidR="00A37A6D" w:rsidRPr="00AA7898">
        <w:rPr>
          <w:rFonts w:ascii="Times New Roman" w:hAnsi="Times New Roman" w:cs="Times New Roman"/>
          <w:sz w:val="24"/>
          <w:szCs w:val="24"/>
        </w:rPr>
        <w:t xml:space="preserve">one. I saw that we were working toward building an EMS which contains six functionalities. </w:t>
      </w:r>
      <w:r w:rsidR="00E27F66" w:rsidRPr="00AA7898">
        <w:rPr>
          <w:rFonts w:ascii="Times New Roman" w:hAnsi="Times New Roman" w:cs="Times New Roman"/>
          <w:sz w:val="24"/>
          <w:szCs w:val="24"/>
        </w:rPr>
        <w:t xml:space="preserve">After each weekly assignment, I kept appending code to my EMS project script. </w:t>
      </w:r>
      <w:r w:rsidR="008A0E75" w:rsidRPr="00AA7898">
        <w:rPr>
          <w:rFonts w:ascii="Times New Roman" w:hAnsi="Times New Roman" w:cs="Times New Roman"/>
          <w:sz w:val="24"/>
          <w:szCs w:val="24"/>
        </w:rPr>
        <w:t xml:space="preserve">Below, you will find the </w:t>
      </w:r>
      <w:r w:rsidR="00794652" w:rsidRPr="00AA7898">
        <w:rPr>
          <w:rFonts w:ascii="Times New Roman" w:hAnsi="Times New Roman" w:cs="Times New Roman"/>
          <w:sz w:val="24"/>
          <w:szCs w:val="24"/>
        </w:rPr>
        <w:t xml:space="preserve">outline of my </w:t>
      </w:r>
      <w:r w:rsidR="008A0E75" w:rsidRPr="00AA7898">
        <w:rPr>
          <w:rFonts w:ascii="Times New Roman" w:hAnsi="Times New Roman" w:cs="Times New Roman"/>
          <w:sz w:val="24"/>
          <w:szCs w:val="24"/>
        </w:rPr>
        <w:t xml:space="preserve">EMS </w:t>
      </w:r>
      <w:r w:rsidR="00794652" w:rsidRPr="00AA7898">
        <w:rPr>
          <w:rFonts w:ascii="Times New Roman" w:hAnsi="Times New Roman" w:cs="Times New Roman"/>
          <w:sz w:val="24"/>
          <w:szCs w:val="24"/>
        </w:rPr>
        <w:t>code</w:t>
      </w:r>
      <w:r w:rsidR="008A0E75" w:rsidRPr="00AA7898">
        <w:rPr>
          <w:rFonts w:ascii="Times New Roman" w:hAnsi="Times New Roman" w:cs="Times New Roman"/>
          <w:sz w:val="24"/>
          <w:szCs w:val="24"/>
        </w:rPr>
        <w:t>:</w:t>
      </w:r>
    </w:p>
    <w:p w14:paraId="3B31BDF3" w14:textId="1CB01F15" w:rsidR="008A0E75" w:rsidRPr="00AA7898" w:rsidRDefault="00FE7EFF" w:rsidP="008A0E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4A574" wp14:editId="0E18445F">
            <wp:extent cx="4885929" cy="677912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968" cy="68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4FB" w14:textId="50085487" w:rsidR="006F0401" w:rsidRPr="00AA7898" w:rsidRDefault="00A74839" w:rsidP="00A748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9146F" w:rsidRPr="00AA7898">
        <w:rPr>
          <w:rFonts w:ascii="Times New Roman" w:hAnsi="Times New Roman" w:cs="Times New Roman"/>
          <w:sz w:val="24"/>
          <w:szCs w:val="24"/>
        </w:rPr>
        <w:t>As</w:t>
      </w:r>
      <w:r w:rsidR="00F10197" w:rsidRPr="00AA7898">
        <w:rPr>
          <w:rFonts w:ascii="Times New Roman" w:hAnsi="Times New Roman" w:cs="Times New Roman"/>
          <w:sz w:val="24"/>
          <w:szCs w:val="24"/>
        </w:rPr>
        <w:t xml:space="preserve"> new functionalities were rolled out each week, I’ve appended </w:t>
      </w:r>
      <w:r w:rsidR="00ED094F" w:rsidRPr="00AA7898">
        <w:rPr>
          <w:rFonts w:ascii="Times New Roman" w:hAnsi="Times New Roman" w:cs="Times New Roman"/>
          <w:sz w:val="24"/>
          <w:szCs w:val="24"/>
        </w:rPr>
        <w:t>new option selections for the user and added “</w:t>
      </w:r>
      <w:proofErr w:type="spellStart"/>
      <w:r w:rsidR="00ED094F" w:rsidRPr="00AA78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ED094F" w:rsidRPr="00AA7898">
        <w:rPr>
          <w:rFonts w:ascii="Times New Roman" w:hAnsi="Times New Roman" w:cs="Times New Roman"/>
          <w:sz w:val="24"/>
          <w:szCs w:val="24"/>
        </w:rPr>
        <w:t xml:space="preserve">” statements based on the user’s selection. </w:t>
      </w:r>
      <w:r w:rsidR="00862C8B" w:rsidRPr="00AA7898">
        <w:rPr>
          <w:rFonts w:ascii="Times New Roman" w:hAnsi="Times New Roman" w:cs="Times New Roman"/>
          <w:sz w:val="24"/>
          <w:szCs w:val="24"/>
        </w:rPr>
        <w:t>This was not as simple as putting a jigsaw puzzle together, I had to thin</w:t>
      </w:r>
      <w:r w:rsidR="00245980" w:rsidRPr="00AA7898">
        <w:rPr>
          <w:rFonts w:ascii="Times New Roman" w:hAnsi="Times New Roman" w:cs="Times New Roman"/>
          <w:sz w:val="24"/>
          <w:szCs w:val="24"/>
        </w:rPr>
        <w:t>k heuristically as I started to uncover new things that Python can do such as</w:t>
      </w:r>
      <w:r w:rsidR="00BA1A89" w:rsidRPr="00AA7898">
        <w:rPr>
          <w:rFonts w:ascii="Times New Roman" w:hAnsi="Times New Roman" w:cs="Times New Roman"/>
          <w:sz w:val="24"/>
          <w:szCs w:val="24"/>
        </w:rPr>
        <w:t>:</w:t>
      </w:r>
      <w:r w:rsidR="00245980" w:rsidRPr="00AA7898">
        <w:rPr>
          <w:rFonts w:ascii="Times New Roman" w:hAnsi="Times New Roman" w:cs="Times New Roman"/>
          <w:sz w:val="24"/>
          <w:szCs w:val="24"/>
        </w:rPr>
        <w:t xml:space="preserve"> </w:t>
      </w:r>
      <w:r w:rsidR="00BA1A89" w:rsidRPr="00AA7898">
        <w:rPr>
          <w:rFonts w:ascii="Times New Roman" w:hAnsi="Times New Roman" w:cs="Times New Roman"/>
          <w:sz w:val="24"/>
          <w:szCs w:val="24"/>
        </w:rPr>
        <w:t>d</w:t>
      </w:r>
      <w:r w:rsidR="00245980" w:rsidRPr="00AA7898">
        <w:rPr>
          <w:rFonts w:ascii="Times New Roman" w:hAnsi="Times New Roman" w:cs="Times New Roman"/>
          <w:sz w:val="24"/>
          <w:szCs w:val="24"/>
        </w:rPr>
        <w:t>ictionaries</w:t>
      </w:r>
      <w:r w:rsidR="00BA1A89" w:rsidRPr="00AA7898">
        <w:rPr>
          <w:rFonts w:ascii="Times New Roman" w:hAnsi="Times New Roman" w:cs="Times New Roman"/>
          <w:sz w:val="24"/>
          <w:szCs w:val="24"/>
        </w:rPr>
        <w:t>, functions, classes,</w:t>
      </w:r>
      <w:r w:rsidR="001464AF" w:rsidRPr="00AA7898">
        <w:rPr>
          <w:rFonts w:ascii="Times New Roman" w:hAnsi="Times New Roman" w:cs="Times New Roman"/>
          <w:sz w:val="24"/>
          <w:szCs w:val="24"/>
        </w:rPr>
        <w:t xml:space="preserve"> working with files,</w:t>
      </w:r>
      <w:r w:rsidR="00BA1A89" w:rsidRPr="00AA7898">
        <w:rPr>
          <w:rFonts w:ascii="Times New Roman" w:hAnsi="Times New Roman" w:cs="Times New Roman"/>
          <w:sz w:val="24"/>
          <w:szCs w:val="24"/>
        </w:rPr>
        <w:t xml:space="preserve"> and error handling. </w:t>
      </w:r>
      <w:r w:rsidR="001464AF" w:rsidRPr="00AA7898">
        <w:rPr>
          <w:rFonts w:ascii="Times New Roman" w:hAnsi="Times New Roman" w:cs="Times New Roman"/>
          <w:sz w:val="24"/>
          <w:szCs w:val="24"/>
        </w:rPr>
        <w:t xml:space="preserve">Each week my entire code changed slightly to match </w:t>
      </w:r>
      <w:r w:rsidR="006F0401" w:rsidRPr="00AA7898">
        <w:rPr>
          <w:rFonts w:ascii="Times New Roman" w:hAnsi="Times New Roman" w:cs="Times New Roman"/>
          <w:sz w:val="24"/>
          <w:szCs w:val="24"/>
        </w:rPr>
        <w:t xml:space="preserve">what I wanted the EMS to perform based on each week’s assignment prompt. </w:t>
      </w:r>
      <w:r w:rsidR="000411F4" w:rsidRPr="00AA7898">
        <w:rPr>
          <w:rFonts w:ascii="Times New Roman" w:hAnsi="Times New Roman" w:cs="Times New Roman"/>
          <w:sz w:val="24"/>
          <w:szCs w:val="24"/>
        </w:rPr>
        <w:t xml:space="preserve">I now understand the main purpose of an EMS. </w:t>
      </w:r>
    </w:p>
    <w:p w14:paraId="6A9F9AD4" w14:textId="2A132981" w:rsidR="000411F4" w:rsidRPr="00AA7898" w:rsidRDefault="000411F4" w:rsidP="00A748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  <w:t xml:space="preserve">An EMS allows an organization </w:t>
      </w:r>
      <w:r w:rsidR="006D52A4" w:rsidRPr="00AA7898">
        <w:rPr>
          <w:rFonts w:ascii="Times New Roman" w:hAnsi="Times New Roman" w:cs="Times New Roman"/>
          <w:sz w:val="24"/>
          <w:szCs w:val="24"/>
        </w:rPr>
        <w:t xml:space="preserve">to enter, view, edit, export, or import employee information. </w:t>
      </w:r>
      <w:r w:rsidR="00E36A5B" w:rsidRPr="00AA7898">
        <w:rPr>
          <w:rFonts w:ascii="Times New Roman" w:hAnsi="Times New Roman" w:cs="Times New Roman"/>
          <w:sz w:val="24"/>
          <w:szCs w:val="24"/>
        </w:rPr>
        <w:t>It’s a barebones repository to store and access employee information for use</w:t>
      </w:r>
      <w:r w:rsidR="002375F8" w:rsidRPr="00AA7898">
        <w:rPr>
          <w:rFonts w:ascii="Times New Roman" w:hAnsi="Times New Roman" w:cs="Times New Roman"/>
          <w:sz w:val="24"/>
          <w:szCs w:val="24"/>
        </w:rPr>
        <w:t>. In a sense, we’ve built our own Database Management System (</w:t>
      </w:r>
      <w:r w:rsidR="002375F8" w:rsidRPr="00AA7898">
        <w:rPr>
          <w:rFonts w:ascii="Times New Roman" w:hAnsi="Times New Roman" w:cs="Times New Roman"/>
          <w:sz w:val="24"/>
          <w:szCs w:val="24"/>
        </w:rPr>
        <w:t>DBMS</w:t>
      </w:r>
      <w:r w:rsidR="002375F8" w:rsidRPr="00AA7898">
        <w:rPr>
          <w:rFonts w:ascii="Times New Roman" w:hAnsi="Times New Roman" w:cs="Times New Roman"/>
          <w:sz w:val="24"/>
          <w:szCs w:val="24"/>
        </w:rPr>
        <w:t xml:space="preserve">) for employee data. </w:t>
      </w:r>
      <w:r w:rsidR="008004F3" w:rsidRPr="00AA7898">
        <w:rPr>
          <w:rFonts w:ascii="Times New Roman" w:hAnsi="Times New Roman" w:cs="Times New Roman"/>
          <w:sz w:val="24"/>
          <w:szCs w:val="24"/>
        </w:rPr>
        <w:t xml:space="preserve">If this system was running continuously </w:t>
      </w:r>
      <w:r w:rsidR="00810F42" w:rsidRPr="00AA7898">
        <w:rPr>
          <w:rFonts w:ascii="Times New Roman" w:hAnsi="Times New Roman" w:cs="Times New Roman"/>
          <w:sz w:val="24"/>
          <w:szCs w:val="24"/>
        </w:rPr>
        <w:t>and, on a timer,</w:t>
      </w:r>
      <w:r w:rsidR="008004F3" w:rsidRPr="00AA7898">
        <w:rPr>
          <w:rFonts w:ascii="Times New Roman" w:hAnsi="Times New Roman" w:cs="Times New Roman"/>
          <w:sz w:val="24"/>
          <w:szCs w:val="24"/>
        </w:rPr>
        <w:t xml:space="preserve"> to </w:t>
      </w:r>
      <w:r w:rsidR="00BA4FD8" w:rsidRPr="00AA7898">
        <w:rPr>
          <w:rFonts w:ascii="Times New Roman" w:hAnsi="Times New Roman" w:cs="Times New Roman"/>
          <w:sz w:val="24"/>
          <w:szCs w:val="24"/>
        </w:rPr>
        <w:t xml:space="preserve">export files for redundancy purposes this can be used as a fast file system </w:t>
      </w:r>
      <w:r w:rsidR="00810F42" w:rsidRPr="00AA7898">
        <w:rPr>
          <w:rFonts w:ascii="Times New Roman" w:hAnsi="Times New Roman" w:cs="Times New Roman"/>
          <w:sz w:val="24"/>
          <w:szCs w:val="24"/>
        </w:rPr>
        <w:t>database. And it makes me t</w:t>
      </w:r>
      <w:bookmarkStart w:id="0" w:name="_GoBack"/>
      <w:bookmarkEnd w:id="0"/>
      <w:r w:rsidR="00810F42" w:rsidRPr="00AA7898">
        <w:rPr>
          <w:rFonts w:ascii="Times New Roman" w:hAnsi="Times New Roman" w:cs="Times New Roman"/>
          <w:sz w:val="24"/>
          <w:szCs w:val="24"/>
        </w:rPr>
        <w:t>hink that this EMS is like NoSQL databases such as MongoDB</w:t>
      </w:r>
      <w:r w:rsidR="00F23E93" w:rsidRPr="00AA7898">
        <w:rPr>
          <w:rFonts w:ascii="Times New Roman" w:hAnsi="Times New Roman" w:cs="Times New Roman"/>
          <w:sz w:val="24"/>
          <w:szCs w:val="24"/>
        </w:rPr>
        <w:t xml:space="preserve"> (MongoDB, 2019)</w:t>
      </w:r>
      <w:r w:rsidR="003D26F9" w:rsidRPr="00AA7898">
        <w:rPr>
          <w:rFonts w:ascii="Times New Roman" w:hAnsi="Times New Roman" w:cs="Times New Roman"/>
          <w:sz w:val="24"/>
          <w:szCs w:val="24"/>
        </w:rPr>
        <w:t xml:space="preserve">. Did I just build my own MongoDB? </w:t>
      </w:r>
    </w:p>
    <w:p w14:paraId="3E0F0699" w14:textId="5B4B02D5" w:rsidR="006B5D31" w:rsidRPr="00AA7898" w:rsidRDefault="00AA7898" w:rsidP="00AA78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>In conclusion, the c</w:t>
      </w:r>
      <w:r w:rsidR="00B51AAB" w:rsidRPr="00AA7898">
        <w:rPr>
          <w:rFonts w:ascii="Times New Roman" w:hAnsi="Times New Roman" w:cs="Times New Roman"/>
          <w:sz w:val="24"/>
          <w:szCs w:val="24"/>
        </w:rPr>
        <w:t xml:space="preserve">ompleted </w:t>
      </w:r>
      <w:r w:rsidRPr="00AA7898">
        <w:rPr>
          <w:rFonts w:ascii="Times New Roman" w:hAnsi="Times New Roman" w:cs="Times New Roman"/>
          <w:sz w:val="24"/>
          <w:szCs w:val="24"/>
        </w:rPr>
        <w:t>s</w:t>
      </w:r>
      <w:r w:rsidR="00B51AAB" w:rsidRPr="00AA7898">
        <w:rPr>
          <w:rFonts w:ascii="Times New Roman" w:hAnsi="Times New Roman" w:cs="Times New Roman"/>
          <w:sz w:val="24"/>
          <w:szCs w:val="24"/>
        </w:rPr>
        <w:t>cript</w:t>
      </w:r>
      <w:r w:rsidRPr="00AA7898">
        <w:rPr>
          <w:rFonts w:ascii="Times New Roman" w:hAnsi="Times New Roman" w:cs="Times New Roman"/>
          <w:noProof/>
          <w:sz w:val="24"/>
          <w:szCs w:val="24"/>
        </w:rPr>
        <w:t xml:space="preserve"> is located in the </w:t>
      </w:r>
      <w:r w:rsidR="00B72B44">
        <w:rPr>
          <w:rFonts w:ascii="Times New Roman" w:hAnsi="Times New Roman" w:cs="Times New Roman"/>
          <w:noProof/>
          <w:sz w:val="24"/>
          <w:szCs w:val="24"/>
        </w:rPr>
        <w:t xml:space="preserve">.zip file contained in my week five, final project. I couldn’t find a clean way to present my script in word due to screenshot sizing restraints. </w:t>
      </w:r>
      <w:r w:rsidR="00BD4031">
        <w:rPr>
          <w:rFonts w:ascii="Times New Roman" w:hAnsi="Times New Roman" w:cs="Times New Roman"/>
          <w:noProof/>
          <w:sz w:val="24"/>
          <w:szCs w:val="24"/>
        </w:rPr>
        <w:t xml:space="preserve">Thank you for this opportuity to allow me to lean Python programming! </w:t>
      </w:r>
    </w:p>
    <w:p w14:paraId="0F61DE9F" w14:textId="25FACA0C" w:rsidR="006B5D31" w:rsidRPr="00AA7898" w:rsidRDefault="00AA7898" w:rsidP="00A64C3D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7DD5" w:rsidRPr="00AA789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901236A" w14:textId="617CE4C9" w:rsidR="00F2121C" w:rsidRPr="00AA7898" w:rsidRDefault="00EA7CFE" w:rsidP="00A64C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E7AC46B" w14:textId="2CDF7453" w:rsidR="00E55A1B" w:rsidRPr="00AA7898" w:rsidRDefault="00E55A1B" w:rsidP="008205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tab/>
      </w:r>
      <w:r w:rsidR="00C326E6" w:rsidRPr="00AA78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425D0" w14:textId="77777777" w:rsidR="0093222F" w:rsidRPr="00AA7898" w:rsidRDefault="0093222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br w:type="page"/>
      </w:r>
    </w:p>
    <w:p w14:paraId="30017861" w14:textId="2EFEB575" w:rsidR="0033263E" w:rsidRPr="00AA7898" w:rsidRDefault="003E76F8" w:rsidP="0093222F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 w:rsidRPr="00AA7898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F04ED03" w14:textId="033699C0" w:rsidR="00B03CB4" w:rsidRPr="00AA7898" w:rsidRDefault="00444C8B" w:rsidP="007A6E65">
      <w:pPr>
        <w:pStyle w:val="NoSpacing"/>
        <w:spacing w:line="480" w:lineRule="auto"/>
        <w:ind w:left="547" w:hanging="547"/>
        <w:rPr>
          <w:rFonts w:ascii="Times New Roman" w:hAnsi="Times New Roman" w:cs="Times New Roman"/>
          <w:sz w:val="24"/>
          <w:szCs w:val="24"/>
        </w:rPr>
      </w:pPr>
      <w:proofErr w:type="spellStart"/>
      <w:r w:rsidRPr="00AA789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7A6E65" w:rsidRPr="00AA7898">
        <w:rPr>
          <w:rFonts w:ascii="Times New Roman" w:hAnsi="Times New Roman" w:cs="Times New Roman"/>
          <w:sz w:val="24"/>
          <w:szCs w:val="24"/>
        </w:rPr>
        <w:t xml:space="preserve">. (Date Accessed: 2019, June </w:t>
      </w:r>
      <w:r w:rsidRPr="00AA7898">
        <w:rPr>
          <w:rFonts w:ascii="Times New Roman" w:hAnsi="Times New Roman" w:cs="Times New Roman"/>
          <w:sz w:val="24"/>
          <w:szCs w:val="24"/>
        </w:rPr>
        <w:t>25</w:t>
      </w:r>
      <w:r w:rsidR="007A6E65" w:rsidRPr="00AA7898">
        <w:rPr>
          <w:rFonts w:ascii="Times New Roman" w:hAnsi="Times New Roman" w:cs="Times New Roman"/>
          <w:sz w:val="24"/>
          <w:szCs w:val="24"/>
        </w:rPr>
        <w:t xml:space="preserve">). </w:t>
      </w:r>
      <w:r w:rsidRPr="00AA7898">
        <w:rPr>
          <w:rFonts w:ascii="Times New Roman" w:hAnsi="Times New Roman" w:cs="Times New Roman"/>
          <w:sz w:val="24"/>
          <w:szCs w:val="24"/>
        </w:rPr>
        <w:t>The database for modern applications</w:t>
      </w:r>
      <w:r w:rsidR="007A6E65" w:rsidRPr="00AA7898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7" w:history="1">
        <w:r w:rsidR="00F23E93" w:rsidRPr="00AA7898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</w:t>
        </w:r>
      </w:hyperlink>
    </w:p>
    <w:p w14:paraId="50807E8B" w14:textId="77777777" w:rsidR="007A6E65" w:rsidRPr="00AA7898" w:rsidRDefault="007A6E65" w:rsidP="007A6E65">
      <w:pPr>
        <w:pStyle w:val="NoSpacing"/>
        <w:spacing w:line="480" w:lineRule="auto"/>
        <w:ind w:left="547" w:hanging="547"/>
        <w:rPr>
          <w:rFonts w:ascii="Times New Roman" w:hAnsi="Times New Roman" w:cs="Times New Roman"/>
          <w:sz w:val="24"/>
          <w:szCs w:val="24"/>
        </w:rPr>
      </w:pPr>
    </w:p>
    <w:sectPr w:rsidR="007A6E65" w:rsidRPr="00AA7898" w:rsidSect="00851151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B08B" w14:textId="77777777" w:rsidR="00220BFF" w:rsidRDefault="00220BFF" w:rsidP="00851151">
      <w:pPr>
        <w:spacing w:line="240" w:lineRule="auto"/>
      </w:pPr>
      <w:r>
        <w:separator/>
      </w:r>
    </w:p>
  </w:endnote>
  <w:endnote w:type="continuationSeparator" w:id="0">
    <w:p w14:paraId="1FC8B08C" w14:textId="77777777" w:rsidR="00220BFF" w:rsidRDefault="00220BFF" w:rsidP="0085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B089" w14:textId="77777777" w:rsidR="00220BFF" w:rsidRDefault="00220BFF" w:rsidP="00851151">
      <w:pPr>
        <w:spacing w:line="240" w:lineRule="auto"/>
      </w:pPr>
      <w:r>
        <w:separator/>
      </w:r>
    </w:p>
  </w:footnote>
  <w:footnote w:type="continuationSeparator" w:id="0">
    <w:p w14:paraId="1FC8B08A" w14:textId="77777777" w:rsidR="00220BFF" w:rsidRDefault="00220BFF" w:rsidP="0085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8B08D" w14:textId="07B9F903" w:rsidR="00505FAB" w:rsidRPr="00ED230C" w:rsidRDefault="00024AA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EMS PROGRAM</w:t>
    </w:r>
    <w:r w:rsidR="00505FAB" w:rsidRPr="00ED230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505FAB" w:rsidRPr="00ED230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677BA" w:rsidRPr="00ED230C">
      <w:rPr>
        <w:rFonts w:ascii="Times New Roman" w:hAnsi="Times New Roman" w:cs="Times New Roman"/>
        <w:sz w:val="24"/>
        <w:szCs w:val="24"/>
      </w:rPr>
      <w:fldChar w:fldCharType="begin"/>
    </w:r>
    <w:r w:rsidR="00505FAB" w:rsidRPr="00ED230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677BA" w:rsidRPr="00ED230C">
      <w:rPr>
        <w:rFonts w:ascii="Times New Roman" w:hAnsi="Times New Roman" w:cs="Times New Roman"/>
        <w:sz w:val="24"/>
        <w:szCs w:val="24"/>
      </w:rPr>
      <w:fldChar w:fldCharType="separate"/>
    </w:r>
    <w:r w:rsidR="00C72577">
      <w:rPr>
        <w:rFonts w:ascii="Times New Roman" w:hAnsi="Times New Roman" w:cs="Times New Roman"/>
        <w:noProof/>
        <w:sz w:val="24"/>
        <w:szCs w:val="24"/>
      </w:rPr>
      <w:t>4</w:t>
    </w:r>
    <w:r w:rsidR="00B677BA" w:rsidRPr="00ED230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8B08E" w14:textId="0F56493E" w:rsidR="00505FAB" w:rsidRPr="00851151" w:rsidRDefault="00505FAB">
    <w:pPr>
      <w:pStyle w:val="Header"/>
      <w:rPr>
        <w:rFonts w:ascii="Times New Roman" w:hAnsi="Times New Roman" w:cs="Times New Roman"/>
        <w:sz w:val="24"/>
        <w:szCs w:val="24"/>
      </w:rPr>
    </w:pPr>
    <w:r w:rsidRPr="00851151">
      <w:rPr>
        <w:rFonts w:ascii="Times New Roman" w:hAnsi="Times New Roman" w:cs="Times New Roman"/>
        <w:sz w:val="24"/>
        <w:szCs w:val="24"/>
      </w:rPr>
      <w:t xml:space="preserve">Running head: </w:t>
    </w:r>
    <w:r w:rsidR="00B677BA">
      <w:rPr>
        <w:rFonts w:ascii="Times New Roman" w:hAnsi="Times New Roman" w:cs="Times New Roman"/>
        <w:sz w:val="24"/>
        <w:szCs w:val="24"/>
      </w:rPr>
      <w:fldChar w:fldCharType="begin"/>
    </w:r>
    <w:r w:rsidR="006B335B">
      <w:rPr>
        <w:rFonts w:ascii="Times New Roman" w:hAnsi="Times New Roman" w:cs="Times New Roman"/>
        <w:sz w:val="24"/>
        <w:szCs w:val="24"/>
      </w:rPr>
      <w:instrText xml:space="preserve"> </w:instrText>
    </w:r>
    <w:r w:rsidR="006B335B" w:rsidRPr="006B335B">
      <w:rPr>
        <w:rFonts w:ascii="Times New Roman" w:hAnsi="Times New Roman" w:cs="Times New Roman"/>
        <w:sz w:val="24"/>
        <w:szCs w:val="24"/>
      </w:rPr>
      <w:instrText>AutoTextList \s NoStyle \t "</w:instrText>
    </w:r>
    <w:r w:rsidR="006B335B">
      <w:rPr>
        <w:rFonts w:ascii="Times New Roman" w:hAnsi="Times New Roman" w:cs="Times New Roman"/>
        <w:sz w:val="24"/>
        <w:szCs w:val="24"/>
      </w:rPr>
      <w:instrText>Please enter a shorten version of your essay title. It should be 50 characters or less. Be sure to type your title in ALL CAPS</w:instrText>
    </w:r>
    <w:r w:rsidR="006B335B" w:rsidRPr="006B335B">
      <w:rPr>
        <w:rFonts w:ascii="Times New Roman" w:hAnsi="Times New Roman" w:cs="Times New Roman"/>
        <w:sz w:val="24"/>
        <w:szCs w:val="24"/>
      </w:rPr>
      <w:instrText>"</w:instrText>
    </w:r>
    <w:r w:rsidR="006B335B">
      <w:rPr>
        <w:rFonts w:ascii="Times New Roman" w:hAnsi="Times New Roman" w:cs="Times New Roman"/>
        <w:sz w:val="24"/>
        <w:szCs w:val="24"/>
      </w:rPr>
      <w:instrText xml:space="preserve"> </w:instrText>
    </w:r>
    <w:r w:rsidR="00B677BA">
      <w:rPr>
        <w:rFonts w:ascii="Times New Roman" w:hAnsi="Times New Roman" w:cs="Times New Roman"/>
        <w:sz w:val="24"/>
        <w:szCs w:val="24"/>
      </w:rPr>
      <w:fldChar w:fldCharType="separate"/>
    </w:r>
    <w:r w:rsidR="00421CB4">
      <w:rPr>
        <w:rFonts w:ascii="Times New Roman" w:hAnsi="Times New Roman" w:cs="Times New Roman"/>
        <w:sz w:val="24"/>
        <w:szCs w:val="24"/>
      </w:rPr>
      <w:t>EMS PROGRAM</w:t>
    </w:r>
    <w:r w:rsidR="00B677BA">
      <w:rPr>
        <w:rFonts w:ascii="Times New Roman" w:hAnsi="Times New Roman" w:cs="Times New Roman"/>
        <w:sz w:val="24"/>
        <w:szCs w:val="24"/>
      </w:rPr>
      <w:fldChar w:fldCharType="end"/>
    </w:r>
    <w:r w:rsidRPr="00851151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5115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B677BA" w:rsidRPr="00851151">
      <w:rPr>
        <w:rFonts w:ascii="Times New Roman" w:hAnsi="Times New Roman" w:cs="Times New Roman"/>
        <w:sz w:val="24"/>
        <w:szCs w:val="24"/>
      </w:rPr>
      <w:fldChar w:fldCharType="begin"/>
    </w:r>
    <w:r w:rsidRPr="0085115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B677BA" w:rsidRPr="00851151">
      <w:rPr>
        <w:rFonts w:ascii="Times New Roman" w:hAnsi="Times New Roman" w:cs="Times New Roman"/>
        <w:sz w:val="24"/>
        <w:szCs w:val="24"/>
      </w:rPr>
      <w:fldChar w:fldCharType="separate"/>
    </w:r>
    <w:r w:rsidR="00C72577">
      <w:rPr>
        <w:rFonts w:ascii="Times New Roman" w:hAnsi="Times New Roman" w:cs="Times New Roman"/>
        <w:noProof/>
        <w:sz w:val="24"/>
        <w:szCs w:val="24"/>
      </w:rPr>
      <w:t>1</w:t>
    </w:r>
    <w:r w:rsidR="00B677BA" w:rsidRPr="00851151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4A2"/>
    <w:multiLevelType w:val="hybridMultilevel"/>
    <w:tmpl w:val="AF9C9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7B29F9"/>
    <w:multiLevelType w:val="hybridMultilevel"/>
    <w:tmpl w:val="83387CEE"/>
    <w:lvl w:ilvl="0" w:tplc="F6BC5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54798"/>
    <w:multiLevelType w:val="hybridMultilevel"/>
    <w:tmpl w:val="B28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NDAwMzEyMjUwMDdQ0lEKTi0uzszPAykwrQUA0/Z2eCwAAAA="/>
  </w:docVars>
  <w:rsids>
    <w:rsidRoot w:val="001F0009"/>
    <w:rsid w:val="0000209F"/>
    <w:rsid w:val="0000326A"/>
    <w:rsid w:val="00004CAA"/>
    <w:rsid w:val="00006749"/>
    <w:rsid w:val="000164E7"/>
    <w:rsid w:val="00024AAA"/>
    <w:rsid w:val="00025431"/>
    <w:rsid w:val="00037043"/>
    <w:rsid w:val="000374BC"/>
    <w:rsid w:val="00037A53"/>
    <w:rsid w:val="00040AED"/>
    <w:rsid w:val="000411F4"/>
    <w:rsid w:val="0004602F"/>
    <w:rsid w:val="00046800"/>
    <w:rsid w:val="00052AEF"/>
    <w:rsid w:val="00055FB9"/>
    <w:rsid w:val="00060E5B"/>
    <w:rsid w:val="00062431"/>
    <w:rsid w:val="000628B7"/>
    <w:rsid w:val="000659E9"/>
    <w:rsid w:val="00065C90"/>
    <w:rsid w:val="00065FCE"/>
    <w:rsid w:val="0007357D"/>
    <w:rsid w:val="00073B82"/>
    <w:rsid w:val="000815C2"/>
    <w:rsid w:val="00083BA3"/>
    <w:rsid w:val="0008621A"/>
    <w:rsid w:val="00095005"/>
    <w:rsid w:val="000A195B"/>
    <w:rsid w:val="000A2316"/>
    <w:rsid w:val="000A5F23"/>
    <w:rsid w:val="000B1BDF"/>
    <w:rsid w:val="000B1DF5"/>
    <w:rsid w:val="000B46D9"/>
    <w:rsid w:val="000C1627"/>
    <w:rsid w:val="000C70E5"/>
    <w:rsid w:val="000D0391"/>
    <w:rsid w:val="000D354C"/>
    <w:rsid w:val="000E6F45"/>
    <w:rsid w:val="000F3070"/>
    <w:rsid w:val="000F3981"/>
    <w:rsid w:val="000F5EB7"/>
    <w:rsid w:val="000F6C25"/>
    <w:rsid w:val="000F6DED"/>
    <w:rsid w:val="000F71F3"/>
    <w:rsid w:val="00100E88"/>
    <w:rsid w:val="00104D23"/>
    <w:rsid w:val="00105509"/>
    <w:rsid w:val="00106C35"/>
    <w:rsid w:val="00117DBE"/>
    <w:rsid w:val="00120C67"/>
    <w:rsid w:val="001250C6"/>
    <w:rsid w:val="0012662A"/>
    <w:rsid w:val="001464AF"/>
    <w:rsid w:val="00155567"/>
    <w:rsid w:val="0016006B"/>
    <w:rsid w:val="00161CDF"/>
    <w:rsid w:val="0017395B"/>
    <w:rsid w:val="00181218"/>
    <w:rsid w:val="00184D72"/>
    <w:rsid w:val="00194BE3"/>
    <w:rsid w:val="001953FA"/>
    <w:rsid w:val="001A1DBC"/>
    <w:rsid w:val="001A2030"/>
    <w:rsid w:val="001A4D68"/>
    <w:rsid w:val="001B10BF"/>
    <w:rsid w:val="001C4932"/>
    <w:rsid w:val="001D2E92"/>
    <w:rsid w:val="001D3A6C"/>
    <w:rsid w:val="001D5705"/>
    <w:rsid w:val="001D6F4A"/>
    <w:rsid w:val="001E5D46"/>
    <w:rsid w:val="001F0009"/>
    <w:rsid w:val="001F36F9"/>
    <w:rsid w:val="001F3D7E"/>
    <w:rsid w:val="001F575D"/>
    <w:rsid w:val="001F60BE"/>
    <w:rsid w:val="00201C3B"/>
    <w:rsid w:val="0021324C"/>
    <w:rsid w:val="002146AB"/>
    <w:rsid w:val="0022070F"/>
    <w:rsid w:val="00220BFF"/>
    <w:rsid w:val="002226EE"/>
    <w:rsid w:val="00231F5C"/>
    <w:rsid w:val="00232A32"/>
    <w:rsid w:val="00234DFE"/>
    <w:rsid w:val="002375F8"/>
    <w:rsid w:val="00237739"/>
    <w:rsid w:val="0024332A"/>
    <w:rsid w:val="0024354B"/>
    <w:rsid w:val="00245980"/>
    <w:rsid w:val="00246337"/>
    <w:rsid w:val="00247641"/>
    <w:rsid w:val="002533DA"/>
    <w:rsid w:val="00261F9A"/>
    <w:rsid w:val="0026273F"/>
    <w:rsid w:val="00281C1E"/>
    <w:rsid w:val="0028422A"/>
    <w:rsid w:val="002917EB"/>
    <w:rsid w:val="002A0A47"/>
    <w:rsid w:val="002A2778"/>
    <w:rsid w:val="002B4694"/>
    <w:rsid w:val="002B6CF7"/>
    <w:rsid w:val="002C1AC4"/>
    <w:rsid w:val="002C4A0A"/>
    <w:rsid w:val="002D2F5B"/>
    <w:rsid w:val="002D3302"/>
    <w:rsid w:val="002D3E13"/>
    <w:rsid w:val="002D733B"/>
    <w:rsid w:val="002E3DF5"/>
    <w:rsid w:val="002F09C4"/>
    <w:rsid w:val="002F5D9C"/>
    <w:rsid w:val="003071C5"/>
    <w:rsid w:val="0031125B"/>
    <w:rsid w:val="003133C3"/>
    <w:rsid w:val="00314A27"/>
    <w:rsid w:val="00315395"/>
    <w:rsid w:val="00321F51"/>
    <w:rsid w:val="0032377C"/>
    <w:rsid w:val="003237AF"/>
    <w:rsid w:val="00330E82"/>
    <w:rsid w:val="00331707"/>
    <w:rsid w:val="0033263E"/>
    <w:rsid w:val="003428FD"/>
    <w:rsid w:val="00345439"/>
    <w:rsid w:val="00351A0C"/>
    <w:rsid w:val="003527BB"/>
    <w:rsid w:val="00354F56"/>
    <w:rsid w:val="00373993"/>
    <w:rsid w:val="003779CE"/>
    <w:rsid w:val="00380504"/>
    <w:rsid w:val="00380CEB"/>
    <w:rsid w:val="0038205F"/>
    <w:rsid w:val="00384EF5"/>
    <w:rsid w:val="00385AB8"/>
    <w:rsid w:val="003867E5"/>
    <w:rsid w:val="003901CA"/>
    <w:rsid w:val="003906B1"/>
    <w:rsid w:val="00394F85"/>
    <w:rsid w:val="0039527D"/>
    <w:rsid w:val="003960EF"/>
    <w:rsid w:val="003A5E4E"/>
    <w:rsid w:val="003A695D"/>
    <w:rsid w:val="003A741C"/>
    <w:rsid w:val="003B3E03"/>
    <w:rsid w:val="003B4AA4"/>
    <w:rsid w:val="003B7A4A"/>
    <w:rsid w:val="003C5596"/>
    <w:rsid w:val="003D0ABA"/>
    <w:rsid w:val="003D26F9"/>
    <w:rsid w:val="003D38FD"/>
    <w:rsid w:val="003D45DF"/>
    <w:rsid w:val="003D57C3"/>
    <w:rsid w:val="003D5F4B"/>
    <w:rsid w:val="003E0C22"/>
    <w:rsid w:val="003E1687"/>
    <w:rsid w:val="003E3984"/>
    <w:rsid w:val="003E735F"/>
    <w:rsid w:val="003E76F8"/>
    <w:rsid w:val="003E7A6A"/>
    <w:rsid w:val="003F2A49"/>
    <w:rsid w:val="00401AD8"/>
    <w:rsid w:val="00421CB4"/>
    <w:rsid w:val="00422E76"/>
    <w:rsid w:val="00430EF3"/>
    <w:rsid w:val="004328A6"/>
    <w:rsid w:val="0043415A"/>
    <w:rsid w:val="0043423A"/>
    <w:rsid w:val="004343CE"/>
    <w:rsid w:val="00436433"/>
    <w:rsid w:val="00444C8B"/>
    <w:rsid w:val="0045125F"/>
    <w:rsid w:val="00453460"/>
    <w:rsid w:val="00460455"/>
    <w:rsid w:val="0047198E"/>
    <w:rsid w:val="00476BAC"/>
    <w:rsid w:val="00481639"/>
    <w:rsid w:val="0049146F"/>
    <w:rsid w:val="004954C1"/>
    <w:rsid w:val="00497CAE"/>
    <w:rsid w:val="00497E1E"/>
    <w:rsid w:val="004A130C"/>
    <w:rsid w:val="004A1851"/>
    <w:rsid w:val="004A3CF7"/>
    <w:rsid w:val="004A4A53"/>
    <w:rsid w:val="004A76C6"/>
    <w:rsid w:val="004B7952"/>
    <w:rsid w:val="004C15A6"/>
    <w:rsid w:val="004C4E60"/>
    <w:rsid w:val="004D0F75"/>
    <w:rsid w:val="004D5920"/>
    <w:rsid w:val="004D662A"/>
    <w:rsid w:val="004D7349"/>
    <w:rsid w:val="004D7BAB"/>
    <w:rsid w:val="004E17C6"/>
    <w:rsid w:val="004E2017"/>
    <w:rsid w:val="004E6F85"/>
    <w:rsid w:val="004F176A"/>
    <w:rsid w:val="004F17BF"/>
    <w:rsid w:val="004F1B6C"/>
    <w:rsid w:val="004F35C5"/>
    <w:rsid w:val="00505FAB"/>
    <w:rsid w:val="0051014C"/>
    <w:rsid w:val="0051015B"/>
    <w:rsid w:val="005135F4"/>
    <w:rsid w:val="00517206"/>
    <w:rsid w:val="00520520"/>
    <w:rsid w:val="005214CB"/>
    <w:rsid w:val="00521F0A"/>
    <w:rsid w:val="00522920"/>
    <w:rsid w:val="005233A5"/>
    <w:rsid w:val="00537537"/>
    <w:rsid w:val="00542EEB"/>
    <w:rsid w:val="005438F8"/>
    <w:rsid w:val="00545251"/>
    <w:rsid w:val="005512E2"/>
    <w:rsid w:val="005577D1"/>
    <w:rsid w:val="00562B5C"/>
    <w:rsid w:val="00562F84"/>
    <w:rsid w:val="00570EB9"/>
    <w:rsid w:val="005744F8"/>
    <w:rsid w:val="00582879"/>
    <w:rsid w:val="00583ABA"/>
    <w:rsid w:val="00587EB0"/>
    <w:rsid w:val="00590BB6"/>
    <w:rsid w:val="00592B67"/>
    <w:rsid w:val="005965B4"/>
    <w:rsid w:val="005A75D6"/>
    <w:rsid w:val="005A7E7C"/>
    <w:rsid w:val="005B16F0"/>
    <w:rsid w:val="005B3E8C"/>
    <w:rsid w:val="005B5699"/>
    <w:rsid w:val="005E30A0"/>
    <w:rsid w:val="005E3DE9"/>
    <w:rsid w:val="005E6366"/>
    <w:rsid w:val="005F5EBB"/>
    <w:rsid w:val="00600412"/>
    <w:rsid w:val="00603544"/>
    <w:rsid w:val="006123ED"/>
    <w:rsid w:val="006223F0"/>
    <w:rsid w:val="0062324C"/>
    <w:rsid w:val="00623AD0"/>
    <w:rsid w:val="00624E7C"/>
    <w:rsid w:val="00626E4E"/>
    <w:rsid w:val="006362A2"/>
    <w:rsid w:val="006416F1"/>
    <w:rsid w:val="00641747"/>
    <w:rsid w:val="00643857"/>
    <w:rsid w:val="00650016"/>
    <w:rsid w:val="00654F4D"/>
    <w:rsid w:val="00655424"/>
    <w:rsid w:val="00657C5A"/>
    <w:rsid w:val="00660220"/>
    <w:rsid w:val="006611DF"/>
    <w:rsid w:val="006715A5"/>
    <w:rsid w:val="006756FE"/>
    <w:rsid w:val="00681602"/>
    <w:rsid w:val="00682C3A"/>
    <w:rsid w:val="00683AFA"/>
    <w:rsid w:val="0068430D"/>
    <w:rsid w:val="006847B8"/>
    <w:rsid w:val="00685F46"/>
    <w:rsid w:val="00694ED1"/>
    <w:rsid w:val="006A00E1"/>
    <w:rsid w:val="006A24A2"/>
    <w:rsid w:val="006A2E1D"/>
    <w:rsid w:val="006A373F"/>
    <w:rsid w:val="006A3800"/>
    <w:rsid w:val="006B1572"/>
    <w:rsid w:val="006B1A8C"/>
    <w:rsid w:val="006B335B"/>
    <w:rsid w:val="006B3EC3"/>
    <w:rsid w:val="006B5D31"/>
    <w:rsid w:val="006D1505"/>
    <w:rsid w:val="006D52A4"/>
    <w:rsid w:val="006E0C75"/>
    <w:rsid w:val="006E4664"/>
    <w:rsid w:val="006E51BF"/>
    <w:rsid w:val="006F0401"/>
    <w:rsid w:val="006F0B25"/>
    <w:rsid w:val="006F1599"/>
    <w:rsid w:val="006F642A"/>
    <w:rsid w:val="006F6CA4"/>
    <w:rsid w:val="006F6E14"/>
    <w:rsid w:val="006F6E5D"/>
    <w:rsid w:val="00700A14"/>
    <w:rsid w:val="007013B0"/>
    <w:rsid w:val="00702423"/>
    <w:rsid w:val="00707660"/>
    <w:rsid w:val="00716D47"/>
    <w:rsid w:val="007212F0"/>
    <w:rsid w:val="00721F48"/>
    <w:rsid w:val="00722018"/>
    <w:rsid w:val="00722160"/>
    <w:rsid w:val="00726621"/>
    <w:rsid w:val="00726962"/>
    <w:rsid w:val="00733AF7"/>
    <w:rsid w:val="00741235"/>
    <w:rsid w:val="007414F7"/>
    <w:rsid w:val="00741BE7"/>
    <w:rsid w:val="00744926"/>
    <w:rsid w:val="00744C1E"/>
    <w:rsid w:val="007455B7"/>
    <w:rsid w:val="00747053"/>
    <w:rsid w:val="00752115"/>
    <w:rsid w:val="00752D9F"/>
    <w:rsid w:val="00756596"/>
    <w:rsid w:val="00763743"/>
    <w:rsid w:val="0076384F"/>
    <w:rsid w:val="00763D1A"/>
    <w:rsid w:val="00763E8C"/>
    <w:rsid w:val="00764FEA"/>
    <w:rsid w:val="00767F50"/>
    <w:rsid w:val="00772AFB"/>
    <w:rsid w:val="007833F1"/>
    <w:rsid w:val="00783754"/>
    <w:rsid w:val="00783993"/>
    <w:rsid w:val="00794652"/>
    <w:rsid w:val="007A05F3"/>
    <w:rsid w:val="007A4DA8"/>
    <w:rsid w:val="007A4F66"/>
    <w:rsid w:val="007A6E65"/>
    <w:rsid w:val="007A7641"/>
    <w:rsid w:val="007B05C8"/>
    <w:rsid w:val="007B6C1A"/>
    <w:rsid w:val="007B7709"/>
    <w:rsid w:val="007C0F6D"/>
    <w:rsid w:val="007C2491"/>
    <w:rsid w:val="007C2CD4"/>
    <w:rsid w:val="007C7144"/>
    <w:rsid w:val="007D14D7"/>
    <w:rsid w:val="007D4E6F"/>
    <w:rsid w:val="007D642B"/>
    <w:rsid w:val="007D77BB"/>
    <w:rsid w:val="007E1E0B"/>
    <w:rsid w:val="007E5FE3"/>
    <w:rsid w:val="007F3FF2"/>
    <w:rsid w:val="007F3FF5"/>
    <w:rsid w:val="008004F3"/>
    <w:rsid w:val="008102E8"/>
    <w:rsid w:val="00810F42"/>
    <w:rsid w:val="0081242A"/>
    <w:rsid w:val="0082052A"/>
    <w:rsid w:val="00820E4E"/>
    <w:rsid w:val="00821006"/>
    <w:rsid w:val="00822BFE"/>
    <w:rsid w:val="00822F8D"/>
    <w:rsid w:val="00834DBC"/>
    <w:rsid w:val="00841DB3"/>
    <w:rsid w:val="00846F50"/>
    <w:rsid w:val="00851151"/>
    <w:rsid w:val="008532B7"/>
    <w:rsid w:val="00854656"/>
    <w:rsid w:val="0085484B"/>
    <w:rsid w:val="00855650"/>
    <w:rsid w:val="00862C8B"/>
    <w:rsid w:val="008718C0"/>
    <w:rsid w:val="008745F7"/>
    <w:rsid w:val="00875660"/>
    <w:rsid w:val="00876F2A"/>
    <w:rsid w:val="00877CD9"/>
    <w:rsid w:val="008816FA"/>
    <w:rsid w:val="00882172"/>
    <w:rsid w:val="008855B4"/>
    <w:rsid w:val="00890D72"/>
    <w:rsid w:val="008939C2"/>
    <w:rsid w:val="00895200"/>
    <w:rsid w:val="008A0847"/>
    <w:rsid w:val="008A0E75"/>
    <w:rsid w:val="008A1534"/>
    <w:rsid w:val="008A383B"/>
    <w:rsid w:val="008B474B"/>
    <w:rsid w:val="008B503C"/>
    <w:rsid w:val="008B67ED"/>
    <w:rsid w:val="008C2D2C"/>
    <w:rsid w:val="008C3F7F"/>
    <w:rsid w:val="008C7ADF"/>
    <w:rsid w:val="008D07EC"/>
    <w:rsid w:val="008D0FAA"/>
    <w:rsid w:val="008D4DF0"/>
    <w:rsid w:val="008E1539"/>
    <w:rsid w:val="008E317E"/>
    <w:rsid w:val="008E507C"/>
    <w:rsid w:val="008F0214"/>
    <w:rsid w:val="008F1D65"/>
    <w:rsid w:val="008F3385"/>
    <w:rsid w:val="0090187A"/>
    <w:rsid w:val="009028EC"/>
    <w:rsid w:val="009029F2"/>
    <w:rsid w:val="0090390D"/>
    <w:rsid w:val="00905252"/>
    <w:rsid w:val="009059E9"/>
    <w:rsid w:val="00905A8F"/>
    <w:rsid w:val="0091454F"/>
    <w:rsid w:val="00925D4A"/>
    <w:rsid w:val="00926241"/>
    <w:rsid w:val="009270CB"/>
    <w:rsid w:val="0092717C"/>
    <w:rsid w:val="0093222F"/>
    <w:rsid w:val="009332FB"/>
    <w:rsid w:val="00934C3B"/>
    <w:rsid w:val="009352F0"/>
    <w:rsid w:val="00940532"/>
    <w:rsid w:val="009544A8"/>
    <w:rsid w:val="0095752F"/>
    <w:rsid w:val="00960DC8"/>
    <w:rsid w:val="00963119"/>
    <w:rsid w:val="009677F2"/>
    <w:rsid w:val="00967946"/>
    <w:rsid w:val="00972616"/>
    <w:rsid w:val="0097326E"/>
    <w:rsid w:val="00977136"/>
    <w:rsid w:val="009951B3"/>
    <w:rsid w:val="00996A02"/>
    <w:rsid w:val="009A1AB6"/>
    <w:rsid w:val="009A5377"/>
    <w:rsid w:val="009B2EDC"/>
    <w:rsid w:val="009B340B"/>
    <w:rsid w:val="009C1B22"/>
    <w:rsid w:val="009C38E9"/>
    <w:rsid w:val="009C432B"/>
    <w:rsid w:val="009C52CF"/>
    <w:rsid w:val="009C6AE3"/>
    <w:rsid w:val="009C7B3E"/>
    <w:rsid w:val="009D285C"/>
    <w:rsid w:val="009D5B56"/>
    <w:rsid w:val="009D5C4E"/>
    <w:rsid w:val="009D7569"/>
    <w:rsid w:val="009E1F34"/>
    <w:rsid w:val="009E22D4"/>
    <w:rsid w:val="009E5569"/>
    <w:rsid w:val="009F0080"/>
    <w:rsid w:val="009F38B3"/>
    <w:rsid w:val="009F3A5C"/>
    <w:rsid w:val="009F55C4"/>
    <w:rsid w:val="00A026AC"/>
    <w:rsid w:val="00A03913"/>
    <w:rsid w:val="00A10BA2"/>
    <w:rsid w:val="00A114E0"/>
    <w:rsid w:val="00A14E0C"/>
    <w:rsid w:val="00A14F1C"/>
    <w:rsid w:val="00A15E46"/>
    <w:rsid w:val="00A16589"/>
    <w:rsid w:val="00A30F5E"/>
    <w:rsid w:val="00A3191C"/>
    <w:rsid w:val="00A36921"/>
    <w:rsid w:val="00A37A6D"/>
    <w:rsid w:val="00A411C7"/>
    <w:rsid w:val="00A41D14"/>
    <w:rsid w:val="00A43BC9"/>
    <w:rsid w:val="00A4623A"/>
    <w:rsid w:val="00A51BB8"/>
    <w:rsid w:val="00A531CF"/>
    <w:rsid w:val="00A53A15"/>
    <w:rsid w:val="00A63EF7"/>
    <w:rsid w:val="00A64B8D"/>
    <w:rsid w:val="00A64C3D"/>
    <w:rsid w:val="00A70BBD"/>
    <w:rsid w:val="00A70E38"/>
    <w:rsid w:val="00A733DB"/>
    <w:rsid w:val="00A74839"/>
    <w:rsid w:val="00A752C8"/>
    <w:rsid w:val="00A76CEC"/>
    <w:rsid w:val="00A82585"/>
    <w:rsid w:val="00A84347"/>
    <w:rsid w:val="00AA1D13"/>
    <w:rsid w:val="00AA5477"/>
    <w:rsid w:val="00AA7898"/>
    <w:rsid w:val="00AB0153"/>
    <w:rsid w:val="00AB3739"/>
    <w:rsid w:val="00AB3EF2"/>
    <w:rsid w:val="00AB6411"/>
    <w:rsid w:val="00AC6B6B"/>
    <w:rsid w:val="00AF151A"/>
    <w:rsid w:val="00AF73EA"/>
    <w:rsid w:val="00B03870"/>
    <w:rsid w:val="00B03CB4"/>
    <w:rsid w:val="00B14DC6"/>
    <w:rsid w:val="00B17784"/>
    <w:rsid w:val="00B207CD"/>
    <w:rsid w:val="00B21E4B"/>
    <w:rsid w:val="00B223D7"/>
    <w:rsid w:val="00B33F95"/>
    <w:rsid w:val="00B34BF0"/>
    <w:rsid w:val="00B34EBE"/>
    <w:rsid w:val="00B36885"/>
    <w:rsid w:val="00B401C0"/>
    <w:rsid w:val="00B43728"/>
    <w:rsid w:val="00B459F0"/>
    <w:rsid w:val="00B4627D"/>
    <w:rsid w:val="00B51AAB"/>
    <w:rsid w:val="00B5372C"/>
    <w:rsid w:val="00B57256"/>
    <w:rsid w:val="00B62BB9"/>
    <w:rsid w:val="00B657BD"/>
    <w:rsid w:val="00B677BA"/>
    <w:rsid w:val="00B72B44"/>
    <w:rsid w:val="00B752CE"/>
    <w:rsid w:val="00B802FB"/>
    <w:rsid w:val="00B86D85"/>
    <w:rsid w:val="00B93D33"/>
    <w:rsid w:val="00B95FE3"/>
    <w:rsid w:val="00BA1A89"/>
    <w:rsid w:val="00BA4FD8"/>
    <w:rsid w:val="00BB5502"/>
    <w:rsid w:val="00BC106D"/>
    <w:rsid w:val="00BC4C7B"/>
    <w:rsid w:val="00BD1DAF"/>
    <w:rsid w:val="00BD4031"/>
    <w:rsid w:val="00BD41A9"/>
    <w:rsid w:val="00BD447E"/>
    <w:rsid w:val="00BD6E3C"/>
    <w:rsid w:val="00BE1405"/>
    <w:rsid w:val="00BE4476"/>
    <w:rsid w:val="00BE4650"/>
    <w:rsid w:val="00BE6809"/>
    <w:rsid w:val="00BE7CAF"/>
    <w:rsid w:val="00BF13A1"/>
    <w:rsid w:val="00BF40F9"/>
    <w:rsid w:val="00BF47EF"/>
    <w:rsid w:val="00BF66AB"/>
    <w:rsid w:val="00BF7599"/>
    <w:rsid w:val="00C0017A"/>
    <w:rsid w:val="00C02A72"/>
    <w:rsid w:val="00C05DDD"/>
    <w:rsid w:val="00C127EC"/>
    <w:rsid w:val="00C25312"/>
    <w:rsid w:val="00C26C70"/>
    <w:rsid w:val="00C27247"/>
    <w:rsid w:val="00C32642"/>
    <w:rsid w:val="00C326E6"/>
    <w:rsid w:val="00C35063"/>
    <w:rsid w:val="00C4051D"/>
    <w:rsid w:val="00C52E28"/>
    <w:rsid w:val="00C63176"/>
    <w:rsid w:val="00C63D9B"/>
    <w:rsid w:val="00C65C60"/>
    <w:rsid w:val="00C7123C"/>
    <w:rsid w:val="00C71D8A"/>
    <w:rsid w:val="00C72577"/>
    <w:rsid w:val="00C7648A"/>
    <w:rsid w:val="00C7746B"/>
    <w:rsid w:val="00C8140C"/>
    <w:rsid w:val="00C830B2"/>
    <w:rsid w:val="00C872B9"/>
    <w:rsid w:val="00C90B75"/>
    <w:rsid w:val="00C90DD3"/>
    <w:rsid w:val="00C91B81"/>
    <w:rsid w:val="00C9521B"/>
    <w:rsid w:val="00CA15BF"/>
    <w:rsid w:val="00CB10D7"/>
    <w:rsid w:val="00CC39DB"/>
    <w:rsid w:val="00CC7101"/>
    <w:rsid w:val="00CD09C3"/>
    <w:rsid w:val="00CE1277"/>
    <w:rsid w:val="00CE206D"/>
    <w:rsid w:val="00CE23AB"/>
    <w:rsid w:val="00CE46CC"/>
    <w:rsid w:val="00CE55C4"/>
    <w:rsid w:val="00CE59AD"/>
    <w:rsid w:val="00CF5F88"/>
    <w:rsid w:val="00CF699F"/>
    <w:rsid w:val="00CF6B98"/>
    <w:rsid w:val="00D07761"/>
    <w:rsid w:val="00D10519"/>
    <w:rsid w:val="00D11357"/>
    <w:rsid w:val="00D11BEF"/>
    <w:rsid w:val="00D21BDA"/>
    <w:rsid w:val="00D22609"/>
    <w:rsid w:val="00D23F43"/>
    <w:rsid w:val="00D2605F"/>
    <w:rsid w:val="00D4028F"/>
    <w:rsid w:val="00D47E33"/>
    <w:rsid w:val="00D507A6"/>
    <w:rsid w:val="00D542FD"/>
    <w:rsid w:val="00D550E3"/>
    <w:rsid w:val="00D63767"/>
    <w:rsid w:val="00D75B9C"/>
    <w:rsid w:val="00D82735"/>
    <w:rsid w:val="00D83B2C"/>
    <w:rsid w:val="00D84531"/>
    <w:rsid w:val="00D84F3C"/>
    <w:rsid w:val="00D8552F"/>
    <w:rsid w:val="00D87CEB"/>
    <w:rsid w:val="00D9206B"/>
    <w:rsid w:val="00D93C51"/>
    <w:rsid w:val="00D9737C"/>
    <w:rsid w:val="00DA0F9A"/>
    <w:rsid w:val="00DA325D"/>
    <w:rsid w:val="00DA4655"/>
    <w:rsid w:val="00DA5120"/>
    <w:rsid w:val="00DA7C4D"/>
    <w:rsid w:val="00DB3340"/>
    <w:rsid w:val="00DC058B"/>
    <w:rsid w:val="00DC327C"/>
    <w:rsid w:val="00DC7DB3"/>
    <w:rsid w:val="00DC7F4E"/>
    <w:rsid w:val="00DD00CA"/>
    <w:rsid w:val="00DD38BD"/>
    <w:rsid w:val="00DD5AE8"/>
    <w:rsid w:val="00DE2E69"/>
    <w:rsid w:val="00DF1B6D"/>
    <w:rsid w:val="00DF3602"/>
    <w:rsid w:val="00DF5690"/>
    <w:rsid w:val="00E05E5B"/>
    <w:rsid w:val="00E109DD"/>
    <w:rsid w:val="00E13E11"/>
    <w:rsid w:val="00E16D62"/>
    <w:rsid w:val="00E16FB9"/>
    <w:rsid w:val="00E2098F"/>
    <w:rsid w:val="00E21B60"/>
    <w:rsid w:val="00E227B4"/>
    <w:rsid w:val="00E24655"/>
    <w:rsid w:val="00E25B04"/>
    <w:rsid w:val="00E27F66"/>
    <w:rsid w:val="00E312F4"/>
    <w:rsid w:val="00E315B0"/>
    <w:rsid w:val="00E36A45"/>
    <w:rsid w:val="00E36A5B"/>
    <w:rsid w:val="00E43979"/>
    <w:rsid w:val="00E45491"/>
    <w:rsid w:val="00E50FD9"/>
    <w:rsid w:val="00E51469"/>
    <w:rsid w:val="00E55382"/>
    <w:rsid w:val="00E55A1B"/>
    <w:rsid w:val="00E61A04"/>
    <w:rsid w:val="00E637AD"/>
    <w:rsid w:val="00E65503"/>
    <w:rsid w:val="00E660AA"/>
    <w:rsid w:val="00E667A3"/>
    <w:rsid w:val="00E67FE6"/>
    <w:rsid w:val="00E70C7D"/>
    <w:rsid w:val="00E71095"/>
    <w:rsid w:val="00E7276C"/>
    <w:rsid w:val="00E727DB"/>
    <w:rsid w:val="00E8546B"/>
    <w:rsid w:val="00E95530"/>
    <w:rsid w:val="00E959AB"/>
    <w:rsid w:val="00E95A4E"/>
    <w:rsid w:val="00EA199F"/>
    <w:rsid w:val="00EA7CFE"/>
    <w:rsid w:val="00EB2944"/>
    <w:rsid w:val="00EC12EE"/>
    <w:rsid w:val="00EC1A6F"/>
    <w:rsid w:val="00ED094F"/>
    <w:rsid w:val="00ED0F9D"/>
    <w:rsid w:val="00ED230C"/>
    <w:rsid w:val="00ED346E"/>
    <w:rsid w:val="00ED4D19"/>
    <w:rsid w:val="00ED745E"/>
    <w:rsid w:val="00EE4AF0"/>
    <w:rsid w:val="00EF204C"/>
    <w:rsid w:val="00F01B32"/>
    <w:rsid w:val="00F05AE4"/>
    <w:rsid w:val="00F07110"/>
    <w:rsid w:val="00F10197"/>
    <w:rsid w:val="00F14AA1"/>
    <w:rsid w:val="00F158D5"/>
    <w:rsid w:val="00F17133"/>
    <w:rsid w:val="00F17C59"/>
    <w:rsid w:val="00F2121C"/>
    <w:rsid w:val="00F23E93"/>
    <w:rsid w:val="00F25177"/>
    <w:rsid w:val="00F30E1A"/>
    <w:rsid w:val="00F36458"/>
    <w:rsid w:val="00F40B3C"/>
    <w:rsid w:val="00F42A33"/>
    <w:rsid w:val="00F435A1"/>
    <w:rsid w:val="00F44D44"/>
    <w:rsid w:val="00F55D1A"/>
    <w:rsid w:val="00F61FFF"/>
    <w:rsid w:val="00F62911"/>
    <w:rsid w:val="00F639F4"/>
    <w:rsid w:val="00F71F5C"/>
    <w:rsid w:val="00F80E73"/>
    <w:rsid w:val="00F838BC"/>
    <w:rsid w:val="00F8738B"/>
    <w:rsid w:val="00F901C3"/>
    <w:rsid w:val="00F92B17"/>
    <w:rsid w:val="00F93A51"/>
    <w:rsid w:val="00F94A39"/>
    <w:rsid w:val="00FA5C52"/>
    <w:rsid w:val="00FA7DD5"/>
    <w:rsid w:val="00FB6D64"/>
    <w:rsid w:val="00FC00CA"/>
    <w:rsid w:val="00FC69E6"/>
    <w:rsid w:val="00FD369D"/>
    <w:rsid w:val="00FD3F4A"/>
    <w:rsid w:val="00FE0412"/>
    <w:rsid w:val="00FE136A"/>
    <w:rsid w:val="00FE2612"/>
    <w:rsid w:val="00FE5F2F"/>
    <w:rsid w:val="00FE7EFF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B051"/>
  <w15:docId w15:val="{2A6C8E95-4633-4945-91FE-D5FA1F59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79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5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15A"/>
    <w:pPr>
      <w:spacing w:after="200"/>
      <w:ind w:left="720"/>
      <w:contextualSpacing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5965B4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965B4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65B4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rsid w:val="005965B4"/>
    <w:pPr>
      <w:autoSpaceDE w:val="0"/>
      <w:autoSpaceDN w:val="0"/>
      <w:adjustRightInd w:val="0"/>
      <w:snapToGrid w:val="0"/>
      <w:spacing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65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D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3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3D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9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ingindent">
    <w:name w:val="hanging_indent"/>
    <w:basedOn w:val="Normal"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27DB"/>
    <w:pPr>
      <w:spacing w:after="0" w:line="240" w:lineRule="auto"/>
    </w:pPr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5233A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24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ngod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ng2\Documents\APA%20Extravaganza\AWC_APA_Template_7_22_2014_final_kk_JR_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95465-48D1-44F3-907B-3482F0F6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AWC_APA_Template_7_22_2014_final_kk_JR_notes_FINAL.dotx</Template>
  <TotalTime>1186</TotalTime>
  <Pages>12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King</dc:creator>
  <cp:lastModifiedBy>Steven D. On</cp:lastModifiedBy>
  <cp:revision>469</cp:revision>
  <dcterms:created xsi:type="dcterms:W3CDTF">2018-10-08T17:30:00Z</dcterms:created>
  <dcterms:modified xsi:type="dcterms:W3CDTF">2019-06-25T07:37:00Z</dcterms:modified>
</cp:coreProperties>
</file>